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A39" w:rsidRDefault="0017150F" w:rsidP="00E10D7D">
      <w:pPr>
        <w:pStyle w:val="Title"/>
        <w:pBdr>
          <w:left w:val="double" w:sz="18" w:space="3" w:color="1F4E79" w:themeColor="accent1" w:themeShade="80"/>
        </w:pBdr>
      </w:pPr>
      <w:sdt>
        <w:sdtPr>
          <w:alias w:val="Company Name"/>
          <w:tag w:val=""/>
          <w:id w:val="1501239775"/>
          <w:placeholder>
            <w:docPart w:val="66AF1CE1B8724362AF90CD8628CBEB43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E10D7D">
            <w:t>Rushabh Designz</w:t>
          </w:r>
        </w:sdtContent>
      </w:sdt>
    </w:p>
    <w:sdt>
      <w:sdtPr>
        <w:id w:val="474871628"/>
        <w:placeholder>
          <w:docPart w:val="E907581E00804D839D6A4F7CF2730EC3"/>
        </w:placeholder>
        <w:date w:fullDate="2017-01-02T00:00:00Z">
          <w:dateFormat w:val="MMMM d, yyyy"/>
          <w:lid w:val="en-US"/>
          <w:storeMappedDataAs w:val="dateTime"/>
          <w:calendar w:val="gregorian"/>
        </w:date>
      </w:sdtPr>
      <w:sdtContent>
        <w:p w:rsidR="006C2A39" w:rsidRDefault="007B75A0" w:rsidP="00E10D7D">
          <w:pPr>
            <w:pStyle w:val="Subtitle"/>
            <w:pBdr>
              <w:left w:val="double" w:sz="18" w:space="3" w:color="1F4E79" w:themeColor="accent1" w:themeShade="80"/>
            </w:pBdr>
          </w:pPr>
          <w:r>
            <w:t>January 2, 2017</w:t>
          </w:r>
        </w:p>
      </w:sdtContent>
    </w:sdt>
    <w:p w:rsidR="006C2A39" w:rsidRDefault="00C26732" w:rsidP="00C26732">
      <w:pPr>
        <w:pStyle w:val="InvoiceHeading"/>
        <w:jc w:val="center"/>
      </w:pPr>
      <w:r>
        <w:t>invoice</w:t>
      </w:r>
    </w:p>
    <w:tbl>
      <w:tblPr>
        <w:tblStyle w:val="InvoiceTable"/>
        <w:tblW w:w="5000" w:type="pct"/>
        <w:tblLook w:val="04A0"/>
      </w:tblPr>
      <w:tblGrid>
        <w:gridCol w:w="4824"/>
        <w:gridCol w:w="4824"/>
      </w:tblGrid>
      <w:tr w:rsidR="006C2A39" w:rsidTr="006C2A39">
        <w:trPr>
          <w:cnfStyle w:val="100000000000"/>
        </w:trPr>
        <w:tc>
          <w:tcPr>
            <w:tcW w:w="2500" w:type="pct"/>
          </w:tcPr>
          <w:p w:rsidR="006C2A39" w:rsidRDefault="003F77C9">
            <w:r>
              <w:t>Bill To</w:t>
            </w:r>
          </w:p>
        </w:tc>
        <w:tc>
          <w:tcPr>
            <w:tcW w:w="2500" w:type="pct"/>
          </w:tcPr>
          <w:p w:rsidR="006C2A39" w:rsidRDefault="006C2A39"/>
        </w:tc>
      </w:tr>
      <w:tr w:rsidR="006C2A39" w:rsidTr="006C2A39">
        <w:tc>
          <w:tcPr>
            <w:tcW w:w="2500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/>
            </w:tblPr>
            <w:tblGrid>
              <w:gridCol w:w="1311"/>
              <w:gridCol w:w="3225"/>
            </w:tblGrid>
            <w:tr w:rsidR="006C2A39" w:rsidTr="00165160">
              <w:tc>
                <w:tcPr>
                  <w:tcW w:w="1445" w:type="pct"/>
                  <w:tcMar>
                    <w:top w:w="144" w:type="dxa"/>
                  </w:tcMar>
                </w:tcPr>
                <w:p w:rsidR="006C2A39" w:rsidRDefault="003F77C9">
                  <w:pPr>
                    <w:pStyle w:val="FormHeading"/>
                  </w:pPr>
                  <w:r>
                    <w:t>Customer</w:t>
                  </w:r>
                </w:p>
              </w:tc>
              <w:tc>
                <w:tcPr>
                  <w:tcW w:w="3555" w:type="pct"/>
                  <w:tcMar>
                    <w:top w:w="144" w:type="dxa"/>
                  </w:tcMar>
                </w:tcPr>
                <w:p w:rsidR="006C2A39" w:rsidRDefault="004621A8" w:rsidP="004621A8">
                  <w:pPr>
                    <w:pStyle w:val="FormText"/>
                  </w:pPr>
                  <w:r>
                    <w:t>Pancharatna Jalebi House</w:t>
                  </w:r>
                </w:p>
              </w:tc>
            </w:tr>
            <w:tr w:rsidR="006C2A39" w:rsidTr="00165160">
              <w:tc>
                <w:tcPr>
                  <w:tcW w:w="1445" w:type="pct"/>
                </w:tcPr>
                <w:p w:rsidR="006C2A39" w:rsidRDefault="003F77C9">
                  <w:pPr>
                    <w:pStyle w:val="FormHeading"/>
                  </w:pPr>
                  <w:r>
                    <w:t>Address</w:t>
                  </w:r>
                </w:p>
              </w:tc>
              <w:tc>
                <w:tcPr>
                  <w:tcW w:w="3555" w:type="pct"/>
                </w:tcPr>
                <w:sdt>
                  <w:sdtPr>
                    <w:rPr>
                      <w:rFonts w:ascii="Arial" w:hAnsi="Arial" w:cs="Arial"/>
                      <w:color w:val="333333"/>
                      <w:szCs w:val="18"/>
                      <w:shd w:val="clear" w:color="auto" w:fill="FFFFFF"/>
                    </w:rPr>
                    <w:id w:val="1738274168"/>
                    <w:placeholder>
                      <w:docPart w:val="A4CE43E52C35455B86D9E68DD7F065E1"/>
                    </w:placeholder>
                    <w:text w:multiLine="1"/>
                  </w:sdtPr>
                  <w:sdtContent>
                    <w:p w:rsidR="006C2A39" w:rsidRDefault="004621A8" w:rsidP="004621A8">
                      <w:pPr>
                        <w:pStyle w:val="FormText"/>
                      </w:pPr>
                      <w:r>
                        <w:rPr>
                          <w:rFonts w:ascii="Arial" w:hAnsi="Arial" w:cs="Arial"/>
                          <w:color w:val="333333"/>
                          <w:szCs w:val="18"/>
                          <w:shd w:val="clear" w:color="auto" w:fill="FFFFFF"/>
                        </w:rPr>
                        <w:t>Tata Road No. 1, Near Roxy Cinema,</w:t>
                      </w:r>
                      <w:r>
                        <w:rPr>
                          <w:rFonts w:ascii="Arial" w:hAnsi="Arial" w:cs="Arial"/>
                          <w:color w:val="333333"/>
                          <w:szCs w:val="18"/>
                          <w:shd w:val="clear" w:color="auto" w:fill="FFFFFF"/>
                        </w:rPr>
                        <w:br/>
                        <w:t>Opera House,</w:t>
                      </w:r>
                      <w:r>
                        <w:rPr>
                          <w:rFonts w:ascii="Arial" w:hAnsi="Arial" w:cs="Arial"/>
                          <w:color w:val="333333"/>
                          <w:szCs w:val="18"/>
                          <w:shd w:val="clear" w:color="auto" w:fill="FFFFFF"/>
                        </w:rPr>
                        <w:br/>
                        <w:t>Mumbai - 400004</w:t>
                      </w:r>
                    </w:p>
                  </w:sdtContent>
                </w:sdt>
              </w:tc>
            </w:tr>
            <w:tr w:rsidR="006C2A39" w:rsidTr="00165160">
              <w:tc>
                <w:tcPr>
                  <w:tcW w:w="1445" w:type="pct"/>
                </w:tcPr>
                <w:p w:rsidR="006C2A39" w:rsidRDefault="003F77C9">
                  <w:pPr>
                    <w:pStyle w:val="FormHeading"/>
                  </w:pPr>
                  <w:r>
                    <w:t>Phone</w:t>
                  </w:r>
                </w:p>
              </w:tc>
              <w:sdt>
                <w:sdtPr>
                  <w:id w:val="-2119371572"/>
                  <w:placeholder>
                    <w:docPart w:val="0E7C46EA40994F6F9DD560059824D1D8"/>
                  </w:placeholder>
                  <w:text/>
                </w:sdtPr>
                <w:sdtContent>
                  <w:tc>
                    <w:tcPr>
                      <w:tcW w:w="3555" w:type="pct"/>
                    </w:tcPr>
                    <w:p w:rsidR="006C2A39" w:rsidRDefault="004621A8" w:rsidP="00E10D7D">
                      <w:pPr>
                        <w:pStyle w:val="FormText"/>
                      </w:pPr>
                      <w:r>
                        <w:t>+91-9820473798</w:t>
                      </w:r>
                    </w:p>
                  </w:tc>
                </w:sdtContent>
              </w:sdt>
            </w:tr>
          </w:tbl>
          <w:p w:rsidR="006C2A39" w:rsidRDefault="006C2A39"/>
        </w:tc>
        <w:tc>
          <w:tcPr>
            <w:tcW w:w="2500" w:type="pct"/>
          </w:tcPr>
          <w:p w:rsidR="006C2A39" w:rsidRDefault="006C2A39"/>
        </w:tc>
      </w:tr>
    </w:tbl>
    <w:p w:rsidR="006C2A39" w:rsidRDefault="006C2A39"/>
    <w:tbl>
      <w:tblPr>
        <w:tblStyle w:val="InvoiceTable"/>
        <w:tblW w:w="5000" w:type="pct"/>
        <w:tblLook w:val="04E0"/>
      </w:tblPr>
      <w:tblGrid>
        <w:gridCol w:w="924"/>
        <w:gridCol w:w="7244"/>
        <w:gridCol w:w="1480"/>
      </w:tblGrid>
      <w:tr w:rsidR="00E10D7D" w:rsidTr="00E10D7D">
        <w:trPr>
          <w:cnfStyle w:val="100000000000"/>
          <w:tblHeader/>
        </w:trPr>
        <w:tc>
          <w:tcPr>
            <w:tcW w:w="479" w:type="pct"/>
          </w:tcPr>
          <w:p w:rsidR="00E10D7D" w:rsidRDefault="00E10D7D" w:rsidP="00E10D7D">
            <w:pPr>
              <w:jc w:val="center"/>
            </w:pPr>
            <w:r>
              <w:t>Sr. No.</w:t>
            </w:r>
          </w:p>
        </w:tc>
        <w:tc>
          <w:tcPr>
            <w:tcW w:w="3754" w:type="pct"/>
          </w:tcPr>
          <w:p w:rsidR="00E10D7D" w:rsidRDefault="00E10D7D" w:rsidP="00E10D7D">
            <w:pPr>
              <w:jc w:val="center"/>
            </w:pPr>
            <w:r>
              <w:t>Description</w:t>
            </w:r>
          </w:p>
        </w:tc>
        <w:tc>
          <w:tcPr>
            <w:tcW w:w="767" w:type="pct"/>
          </w:tcPr>
          <w:p w:rsidR="00E10D7D" w:rsidRDefault="00E10D7D" w:rsidP="00E10D7D">
            <w:pPr>
              <w:jc w:val="center"/>
            </w:pPr>
            <w:r>
              <w:t>Line Total</w:t>
            </w:r>
          </w:p>
        </w:tc>
      </w:tr>
      <w:tr w:rsidR="00E04382" w:rsidTr="00E10D7D">
        <w:tc>
          <w:tcPr>
            <w:tcW w:w="479" w:type="pct"/>
          </w:tcPr>
          <w:p w:rsidR="00E04382" w:rsidRDefault="00E04382">
            <w:pPr>
              <w:jc w:val="center"/>
            </w:pPr>
            <w:r>
              <w:t>1</w:t>
            </w:r>
          </w:p>
        </w:tc>
        <w:tc>
          <w:tcPr>
            <w:tcW w:w="3754" w:type="pct"/>
          </w:tcPr>
          <w:p w:rsidR="00E04382" w:rsidRDefault="004621A8" w:rsidP="001A73E8">
            <w:r>
              <w:t>1 Year .com domain renewal</w:t>
            </w:r>
          </w:p>
        </w:tc>
        <w:tc>
          <w:tcPr>
            <w:tcW w:w="767" w:type="pct"/>
          </w:tcPr>
          <w:p w:rsidR="00E04382" w:rsidRDefault="00E04382" w:rsidP="001A73E8">
            <w:r>
              <w:t xml:space="preserve">₹ </w:t>
            </w:r>
            <w:r w:rsidR="004621A8">
              <w:t>849</w:t>
            </w:r>
          </w:p>
        </w:tc>
      </w:tr>
      <w:tr w:rsidR="00E04382" w:rsidTr="00E10D7D">
        <w:tc>
          <w:tcPr>
            <w:tcW w:w="479" w:type="pct"/>
          </w:tcPr>
          <w:p w:rsidR="00E04382" w:rsidRDefault="004621A8">
            <w:pPr>
              <w:jc w:val="center"/>
            </w:pPr>
            <w:r>
              <w:t>2</w:t>
            </w:r>
          </w:p>
        </w:tc>
        <w:tc>
          <w:tcPr>
            <w:tcW w:w="3754" w:type="pct"/>
          </w:tcPr>
          <w:p w:rsidR="00E04382" w:rsidRDefault="004621A8">
            <w:bookmarkStart w:id="0" w:name="_GoBack"/>
            <w:bookmarkEnd w:id="0"/>
            <w:r>
              <w:t>1 Year Hosting Plan renewal</w:t>
            </w:r>
          </w:p>
        </w:tc>
        <w:tc>
          <w:tcPr>
            <w:tcW w:w="767" w:type="pct"/>
          </w:tcPr>
          <w:p w:rsidR="00E04382" w:rsidRDefault="004621A8" w:rsidP="007A372A">
            <w:r>
              <w:t>₹ 2,831</w:t>
            </w:r>
          </w:p>
        </w:tc>
      </w:tr>
      <w:tr w:rsidR="00E04382" w:rsidTr="00E10D7D">
        <w:tc>
          <w:tcPr>
            <w:tcW w:w="479" w:type="pct"/>
          </w:tcPr>
          <w:p w:rsidR="00E04382" w:rsidRDefault="004621A8">
            <w:pPr>
              <w:jc w:val="center"/>
            </w:pPr>
            <w:r>
              <w:t>3</w:t>
            </w:r>
          </w:p>
        </w:tc>
        <w:tc>
          <w:tcPr>
            <w:tcW w:w="3754" w:type="pct"/>
          </w:tcPr>
          <w:p w:rsidR="00E04382" w:rsidRDefault="004621A8">
            <w:r>
              <w:t>1 Year maintenance</w:t>
            </w:r>
          </w:p>
        </w:tc>
        <w:tc>
          <w:tcPr>
            <w:tcW w:w="767" w:type="pct"/>
          </w:tcPr>
          <w:p w:rsidR="00E04382" w:rsidRDefault="004621A8" w:rsidP="007A372A">
            <w:r>
              <w:t>₹ 1,570</w:t>
            </w:r>
          </w:p>
        </w:tc>
      </w:tr>
      <w:tr w:rsidR="00E04382" w:rsidTr="00E10D7D">
        <w:tc>
          <w:tcPr>
            <w:tcW w:w="479" w:type="pct"/>
          </w:tcPr>
          <w:p w:rsidR="00E04382" w:rsidRDefault="00E04382">
            <w:pPr>
              <w:jc w:val="center"/>
            </w:pPr>
          </w:p>
        </w:tc>
        <w:tc>
          <w:tcPr>
            <w:tcW w:w="3754" w:type="pct"/>
          </w:tcPr>
          <w:p w:rsidR="00E04382" w:rsidRDefault="00E04382"/>
        </w:tc>
        <w:tc>
          <w:tcPr>
            <w:tcW w:w="767" w:type="pct"/>
          </w:tcPr>
          <w:p w:rsidR="00E04382" w:rsidRDefault="00E04382" w:rsidP="007A372A"/>
        </w:tc>
      </w:tr>
      <w:tr w:rsidR="00E04382" w:rsidTr="00E10D7D">
        <w:tc>
          <w:tcPr>
            <w:tcW w:w="479" w:type="pct"/>
          </w:tcPr>
          <w:p w:rsidR="00E04382" w:rsidRDefault="00E04382">
            <w:pPr>
              <w:jc w:val="center"/>
            </w:pPr>
          </w:p>
        </w:tc>
        <w:tc>
          <w:tcPr>
            <w:tcW w:w="3754" w:type="pct"/>
          </w:tcPr>
          <w:p w:rsidR="00E04382" w:rsidRDefault="00E04382"/>
        </w:tc>
        <w:tc>
          <w:tcPr>
            <w:tcW w:w="767" w:type="pct"/>
          </w:tcPr>
          <w:p w:rsidR="00E04382" w:rsidRDefault="00E04382" w:rsidP="007A372A"/>
        </w:tc>
      </w:tr>
      <w:tr w:rsidR="00E04382" w:rsidTr="00E10D7D">
        <w:tc>
          <w:tcPr>
            <w:tcW w:w="479" w:type="pct"/>
          </w:tcPr>
          <w:p w:rsidR="00E04382" w:rsidRDefault="00E04382">
            <w:pPr>
              <w:jc w:val="center"/>
            </w:pPr>
          </w:p>
        </w:tc>
        <w:tc>
          <w:tcPr>
            <w:tcW w:w="3754" w:type="pct"/>
          </w:tcPr>
          <w:p w:rsidR="00E04382" w:rsidRDefault="00E04382"/>
        </w:tc>
        <w:tc>
          <w:tcPr>
            <w:tcW w:w="767" w:type="pct"/>
          </w:tcPr>
          <w:p w:rsidR="00E04382" w:rsidRDefault="00E04382" w:rsidP="007A372A"/>
        </w:tc>
      </w:tr>
      <w:tr w:rsidR="00E04382" w:rsidTr="00E10D7D">
        <w:tc>
          <w:tcPr>
            <w:tcW w:w="479" w:type="pct"/>
            <w:tcBorders>
              <w:bottom w:val="single" w:sz="4" w:space="0" w:color="5B9BD5" w:themeColor="accent1"/>
            </w:tcBorders>
          </w:tcPr>
          <w:p w:rsidR="00E04382" w:rsidRDefault="00E04382">
            <w:pPr>
              <w:jc w:val="center"/>
            </w:pPr>
          </w:p>
        </w:tc>
        <w:tc>
          <w:tcPr>
            <w:tcW w:w="3754" w:type="pct"/>
            <w:tcBorders>
              <w:bottom w:val="single" w:sz="4" w:space="0" w:color="5B9BD5" w:themeColor="accent1"/>
            </w:tcBorders>
          </w:tcPr>
          <w:p w:rsidR="00E04382" w:rsidRDefault="00E04382"/>
        </w:tc>
        <w:tc>
          <w:tcPr>
            <w:tcW w:w="767" w:type="pct"/>
          </w:tcPr>
          <w:p w:rsidR="00E04382" w:rsidRDefault="00E04382" w:rsidP="007A372A"/>
        </w:tc>
      </w:tr>
      <w:tr w:rsidR="00E04382" w:rsidTr="00E10D7D">
        <w:tc>
          <w:tcPr>
            <w:tcW w:w="479" w:type="pct"/>
            <w:tcBorders>
              <w:bottom w:val="single" w:sz="4" w:space="0" w:color="5B9BD5" w:themeColor="accent1"/>
              <w:right w:val="nil"/>
            </w:tcBorders>
          </w:tcPr>
          <w:p w:rsidR="00E04382" w:rsidRDefault="00E04382">
            <w:pPr>
              <w:jc w:val="right"/>
            </w:pPr>
          </w:p>
        </w:tc>
        <w:tc>
          <w:tcPr>
            <w:tcW w:w="3754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:rsidR="00E04382" w:rsidRDefault="00E04382">
            <w:pPr>
              <w:jc w:val="right"/>
            </w:pPr>
            <w:r>
              <w:t>Total</w:t>
            </w:r>
          </w:p>
        </w:tc>
        <w:tc>
          <w:tcPr>
            <w:tcW w:w="767" w:type="pct"/>
          </w:tcPr>
          <w:p w:rsidR="00E04382" w:rsidRDefault="00E04382" w:rsidP="00E04382">
            <w:r>
              <w:rPr>
                <w:rFonts w:cstheme="minorHAnsi"/>
              </w:rPr>
              <w:t xml:space="preserve">₹ </w:t>
            </w:r>
            <w:r w:rsidR="004621A8">
              <w:t>5,250</w:t>
            </w:r>
          </w:p>
        </w:tc>
      </w:tr>
      <w:tr w:rsidR="00E04382" w:rsidTr="00E10D7D">
        <w:tc>
          <w:tcPr>
            <w:tcW w:w="479" w:type="pct"/>
            <w:tcBorders>
              <w:bottom w:val="single" w:sz="4" w:space="0" w:color="5B9BD5" w:themeColor="accent1"/>
              <w:right w:val="nil"/>
            </w:tcBorders>
          </w:tcPr>
          <w:p w:rsidR="00E04382" w:rsidRDefault="00E04382">
            <w:pPr>
              <w:jc w:val="right"/>
            </w:pPr>
          </w:p>
        </w:tc>
        <w:tc>
          <w:tcPr>
            <w:tcW w:w="3754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:rsidR="00E04382" w:rsidRDefault="00E04382">
            <w:pPr>
              <w:jc w:val="right"/>
            </w:pPr>
            <w:r>
              <w:t>Discount</w:t>
            </w:r>
          </w:p>
        </w:tc>
        <w:tc>
          <w:tcPr>
            <w:tcW w:w="767" w:type="pct"/>
          </w:tcPr>
          <w:p w:rsidR="00E04382" w:rsidRDefault="00E04382" w:rsidP="007A372A">
            <w:r>
              <w:rPr>
                <w:rFonts w:cstheme="minorHAnsi"/>
              </w:rPr>
              <w:t xml:space="preserve">₹ </w:t>
            </w:r>
            <w:r w:rsidR="004621A8">
              <w:t>1,050</w:t>
            </w:r>
          </w:p>
        </w:tc>
      </w:tr>
      <w:tr w:rsidR="00E04382" w:rsidTr="00E10D7D">
        <w:tc>
          <w:tcPr>
            <w:tcW w:w="479" w:type="pct"/>
            <w:tcBorders>
              <w:right w:val="nil"/>
            </w:tcBorders>
          </w:tcPr>
          <w:p w:rsidR="00E04382" w:rsidRDefault="00E04382">
            <w:pPr>
              <w:jc w:val="right"/>
            </w:pPr>
          </w:p>
        </w:tc>
        <w:tc>
          <w:tcPr>
            <w:tcW w:w="3754" w:type="pct"/>
            <w:tcBorders>
              <w:left w:val="nil"/>
              <w:right w:val="nil"/>
            </w:tcBorders>
          </w:tcPr>
          <w:p w:rsidR="00E04382" w:rsidRDefault="00E04382">
            <w:pPr>
              <w:jc w:val="right"/>
            </w:pPr>
            <w:r>
              <w:t>Net Total</w:t>
            </w:r>
          </w:p>
        </w:tc>
        <w:tc>
          <w:tcPr>
            <w:tcW w:w="767" w:type="pct"/>
          </w:tcPr>
          <w:p w:rsidR="00E04382" w:rsidRDefault="00E04382" w:rsidP="00E04382">
            <w:r>
              <w:rPr>
                <w:rFonts w:cstheme="minorHAnsi"/>
              </w:rPr>
              <w:t xml:space="preserve">₹ </w:t>
            </w:r>
            <w:r w:rsidR="004621A8">
              <w:t>4,200</w:t>
            </w:r>
          </w:p>
        </w:tc>
      </w:tr>
      <w:tr w:rsidR="00E04382" w:rsidTr="00E10D7D">
        <w:trPr>
          <w:cnfStyle w:val="010000000000"/>
        </w:trPr>
        <w:tc>
          <w:tcPr>
            <w:tcW w:w="479" w:type="pct"/>
          </w:tcPr>
          <w:p w:rsidR="00E04382" w:rsidRDefault="00E04382"/>
        </w:tc>
        <w:tc>
          <w:tcPr>
            <w:tcW w:w="3754" w:type="pct"/>
          </w:tcPr>
          <w:p w:rsidR="00E04382" w:rsidRDefault="00E04382"/>
        </w:tc>
        <w:tc>
          <w:tcPr>
            <w:tcW w:w="767" w:type="pct"/>
          </w:tcPr>
          <w:p w:rsidR="00E04382" w:rsidRDefault="00E04382"/>
        </w:tc>
      </w:tr>
    </w:tbl>
    <w:p w:rsidR="006C2A39" w:rsidRPr="00165160" w:rsidRDefault="00E04382" w:rsidP="00E04382">
      <w:pPr>
        <w:pStyle w:val="Closing"/>
        <w:jc w:val="right"/>
        <w:rPr>
          <w:b w:val="0"/>
          <w:color w:val="7F7F7F" w:themeColor="text1" w:themeTint="80"/>
          <w:sz w:val="18"/>
        </w:rPr>
      </w:pPr>
      <w:r>
        <w:rPr>
          <w:b w:val="0"/>
          <w:color w:val="7F7F7F" w:themeColor="text1" w:themeTint="80"/>
          <w:sz w:val="18"/>
        </w:rPr>
        <w:t>For Rushank Vinod Parmar</w:t>
      </w:r>
    </w:p>
    <w:sectPr w:rsidR="006C2A39" w:rsidRPr="00165160" w:rsidSect="005434F2">
      <w:footerReference w:type="default" r:id="rId8"/>
      <w:footerReference w:type="first" r:id="rId9"/>
      <w:pgSz w:w="12240" w:h="15840" w:code="1"/>
      <w:pgMar w:top="1080" w:right="1440" w:bottom="2160" w:left="1440" w:header="720" w:footer="1368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674E" w:rsidRDefault="0057674E">
      <w:pPr>
        <w:spacing w:after="0"/>
      </w:pPr>
      <w:r>
        <w:separator/>
      </w:r>
    </w:p>
  </w:endnote>
  <w:endnote w:type="continuationSeparator" w:id="1">
    <w:p w:rsidR="0057674E" w:rsidRDefault="0057674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2A39" w:rsidRDefault="0017150F">
    <w:pPr>
      <w:pStyle w:val="Footer"/>
    </w:pPr>
    <w:r w:rsidRPr="0017150F">
      <w:rPr>
        <w:lang w:val="en-IN" w:eastAsia="en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2" o:spid="_x0000_s4097" type="#_x0000_t202" style="position:absolute;left:0;text-align:left;margin-left:-51.25pt;margin-top:0;width:26.65pt;height:24.5pt;z-index:251659264;visibility:visible;mso-top-percent:150;mso-position-horizontal:right;mso-position-horizontal-relative:left-margin-area;mso-position-vertical-relative:bottom-margin-area;mso-top-percent:15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" filled="f" stroked="f" strokeweight=".5pt">
          <v:textbox style="mso-fit-shape-to-text:t" inset="0,0,0,0">
            <w:txbxContent>
              <w:p w:rsidR="006C2A39" w:rsidRDefault="0017150F">
                <w:pPr>
                  <w:pStyle w:val="Footer"/>
                </w:pPr>
                <w:r>
                  <w:fldChar w:fldCharType="begin"/>
                </w:r>
                <w:r w:rsidR="003F77C9">
                  <w:instrText xml:space="preserve"> PAGE   \* MERGEFORMAT </w:instrText>
                </w:r>
                <w:r>
                  <w:fldChar w:fldCharType="separate"/>
                </w:r>
                <w:r w:rsidR="00E10D7D">
                  <w:t>2</w:t>
                </w:r>
                <w:r>
                  <w:fldChar w:fldCharType="end"/>
                </w:r>
              </w:p>
            </w:txbxContent>
          </v:textbox>
          <w10:wrap anchorx="margin" anchory="margin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2A39" w:rsidRDefault="0017150F">
    <w:pPr>
      <w:pStyle w:val="Organization"/>
    </w:pPr>
    <w:sdt>
      <w:sdtPr>
        <w:alias w:val="Company Name"/>
        <w:tag w:val=""/>
        <w:id w:val="-857276702"/>
        <w:placeholder>
          <w:docPart w:val="36439FA6399D48DF99335903FE40CE96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E10D7D">
          <w:t>Rushabh Designz</w:t>
        </w:r>
      </w:sdtContent>
    </w:sdt>
  </w:p>
  <w:p w:rsidR="006C2A39" w:rsidRDefault="00E10D7D">
    <w:pPr>
      <w:pStyle w:val="ContactInfo"/>
    </w:pPr>
    <w:r>
      <w:t>+91-9870003558</w:t>
    </w:r>
    <w:r w:rsidR="003F77C9">
      <w:t>  </w:t>
    </w:r>
    <w:r w:rsidR="003F77C9">
      <w:rPr>
        <w:rStyle w:val="Strong"/>
      </w:rPr>
      <w:t>|</w:t>
    </w:r>
    <w:r w:rsidR="003F77C9">
      <w:t> </w:t>
    </w:r>
    <w:r>
      <w:t>info@rushabhdesignz.in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674E" w:rsidRDefault="0057674E">
      <w:pPr>
        <w:spacing w:after="0"/>
      </w:pPr>
      <w:r>
        <w:separator/>
      </w:r>
    </w:p>
  </w:footnote>
  <w:footnote w:type="continuationSeparator" w:id="1">
    <w:p w:rsidR="0057674E" w:rsidRDefault="0057674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A8D8F4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657E5D71"/>
    <w:multiLevelType w:val="hybridMultilevel"/>
    <w:tmpl w:val="BFBE56B6"/>
    <w:lvl w:ilvl="0" w:tplc="DF622CE6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E10D7D"/>
    <w:rsid w:val="00056A3B"/>
    <w:rsid w:val="000E6C5E"/>
    <w:rsid w:val="00165160"/>
    <w:rsid w:val="0017150F"/>
    <w:rsid w:val="003033EF"/>
    <w:rsid w:val="003458A6"/>
    <w:rsid w:val="003F77C9"/>
    <w:rsid w:val="004621A8"/>
    <w:rsid w:val="005434F2"/>
    <w:rsid w:val="0057674E"/>
    <w:rsid w:val="005E3396"/>
    <w:rsid w:val="006C2A39"/>
    <w:rsid w:val="007A372A"/>
    <w:rsid w:val="007B75A0"/>
    <w:rsid w:val="00C26732"/>
    <w:rsid w:val="00E04382"/>
    <w:rsid w:val="00E10D7D"/>
    <w:rsid w:val="00E572B6"/>
    <w:rsid w:val="00F819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404040" w:themeColor="text1" w:themeTint="BF"/>
        <w:kern w:val="2"/>
        <w:sz w:val="18"/>
        <w:lang w:val="en-US" w:eastAsia="ja-JP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Closing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uiPriority="2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4F2"/>
  </w:style>
  <w:style w:type="paragraph" w:styleId="Heading1">
    <w:name w:val="heading 1"/>
    <w:basedOn w:val="Normal"/>
    <w:next w:val="Normal"/>
    <w:link w:val="Heading1Char"/>
    <w:uiPriority w:val="9"/>
    <w:qFormat/>
    <w:rsid w:val="005434F2"/>
    <w:pPr>
      <w:keepNext/>
      <w:keepLines/>
      <w:spacing w:before="600" w:after="240"/>
      <w:outlineLvl w:val="0"/>
    </w:pPr>
    <w:rPr>
      <w:b/>
      <w:bCs/>
      <w:caps/>
      <w:color w:val="1F4E79" w:themeColor="accent1" w:themeShade="80"/>
      <w:kern w:val="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4F2"/>
    <w:pPr>
      <w:keepNext/>
      <w:keepLines/>
      <w:spacing w:before="360" w:after="120"/>
      <w:outlineLvl w:val="1"/>
    </w:pPr>
    <w:rPr>
      <w:b/>
      <w:bCs/>
      <w:color w:val="5B9BD5" w:themeColor="accent1"/>
      <w:kern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3"/>
    <w:qFormat/>
    <w:rsid w:val="005434F2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kern w:val="0"/>
      <w:sz w:val="24"/>
    </w:rPr>
  </w:style>
  <w:style w:type="character" w:customStyle="1" w:styleId="SubtitleChar">
    <w:name w:val="Subtitle Char"/>
    <w:basedOn w:val="DefaultParagraphFont"/>
    <w:link w:val="Subtitle"/>
    <w:uiPriority w:val="3"/>
    <w:rsid w:val="005434F2"/>
    <w:rPr>
      <w:b/>
      <w:bCs/>
      <w:color w:val="5B9BD5" w:themeColor="accent1"/>
      <w:kern w:val="0"/>
      <w:sz w:val="24"/>
    </w:rPr>
  </w:style>
  <w:style w:type="paragraph" w:styleId="Title">
    <w:name w:val="Title"/>
    <w:basedOn w:val="Normal"/>
    <w:next w:val="Normal"/>
    <w:link w:val="TitleChar"/>
    <w:uiPriority w:val="2"/>
    <w:qFormat/>
    <w:rsid w:val="005434F2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2"/>
    <w:rsid w:val="005434F2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customStyle="1" w:styleId="InvoiceTable">
    <w:name w:val="Invoice Table"/>
    <w:basedOn w:val="TableNormal"/>
    <w:uiPriority w:val="99"/>
    <w:rsid w:val="005434F2"/>
    <w:pPr>
      <w:spacing w:before="120" w:after="120"/>
    </w:pPr>
    <w:rPr>
      <w:kern w:val="0"/>
    </w:rPr>
    <w:tblPr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pPr>
        <w:wordWrap/>
        <w:jc w:val="right"/>
      </w:pPr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styleId="PlaceholderText">
    <w:name w:val="Placeholder Text"/>
    <w:basedOn w:val="DefaultParagraphFont"/>
    <w:uiPriority w:val="99"/>
    <w:semiHidden/>
    <w:rsid w:val="005434F2"/>
    <w:rPr>
      <w:color w:val="808080"/>
    </w:rPr>
  </w:style>
  <w:style w:type="paragraph" w:customStyle="1" w:styleId="InvoiceHeading">
    <w:name w:val="Invoice Heading"/>
    <w:basedOn w:val="Normal"/>
    <w:next w:val="Normal"/>
    <w:uiPriority w:val="2"/>
    <w:qFormat/>
    <w:rsid w:val="005434F2"/>
    <w:pPr>
      <w:spacing w:before="600" w:after="240"/>
    </w:pPr>
    <w:rPr>
      <w:b/>
      <w:bCs/>
      <w:caps/>
      <w:color w:val="1F4E79" w:themeColor="accent1" w:themeShade="80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434F2"/>
    <w:rPr>
      <w:b/>
      <w:bCs/>
      <w:caps/>
      <w:color w:val="1F4E79" w:themeColor="accent1" w:themeShade="80"/>
      <w:kern w:val="0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34F2"/>
    <w:rPr>
      <w:b/>
      <w:bCs/>
      <w:color w:val="5B9BD5" w:themeColor="accent1"/>
      <w:kern w:val="0"/>
      <w:sz w:val="24"/>
    </w:rPr>
  </w:style>
  <w:style w:type="table" w:styleId="TableGrid">
    <w:name w:val="Table Grid"/>
    <w:basedOn w:val="TableNormal"/>
    <w:uiPriority w:val="39"/>
    <w:rsid w:val="005434F2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Heading">
    <w:name w:val="Form Heading"/>
    <w:basedOn w:val="Normal"/>
    <w:uiPriority w:val="2"/>
    <w:qFormat/>
    <w:rsid w:val="005434F2"/>
    <w:pPr>
      <w:spacing w:after="120"/>
    </w:pPr>
    <w:rPr>
      <w:b/>
      <w:bCs/>
    </w:rPr>
  </w:style>
  <w:style w:type="paragraph" w:customStyle="1" w:styleId="FormText">
    <w:name w:val="Form Text"/>
    <w:basedOn w:val="Normal"/>
    <w:uiPriority w:val="2"/>
    <w:qFormat/>
    <w:rsid w:val="005434F2"/>
    <w:pPr>
      <w:spacing w:after="1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34F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434F2"/>
  </w:style>
  <w:style w:type="paragraph" w:styleId="Footer">
    <w:name w:val="footer"/>
    <w:basedOn w:val="Normal"/>
    <w:link w:val="FooterChar"/>
    <w:uiPriority w:val="99"/>
    <w:unhideWhenUsed/>
    <w:rsid w:val="005434F2"/>
    <w:pPr>
      <w:spacing w:before="200" w:after="0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5434F2"/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</w:rPr>
  </w:style>
  <w:style w:type="paragraph" w:styleId="Closing">
    <w:name w:val="Closing"/>
    <w:basedOn w:val="Normal"/>
    <w:link w:val="ClosingChar"/>
    <w:uiPriority w:val="4"/>
    <w:unhideWhenUsed/>
    <w:qFormat/>
    <w:rsid w:val="005434F2"/>
    <w:pPr>
      <w:spacing w:before="360" w:after="120"/>
    </w:pPr>
    <w:rPr>
      <w:b/>
      <w:bCs/>
      <w:color w:val="5B9BD5" w:themeColor="accent1"/>
      <w:sz w:val="24"/>
    </w:rPr>
  </w:style>
  <w:style w:type="character" w:customStyle="1" w:styleId="ClosingChar">
    <w:name w:val="Closing Char"/>
    <w:basedOn w:val="DefaultParagraphFont"/>
    <w:link w:val="Closing"/>
    <w:uiPriority w:val="4"/>
    <w:rsid w:val="005434F2"/>
    <w:rPr>
      <w:b/>
      <w:bCs/>
      <w:color w:val="5B9BD5" w:themeColor="accent1"/>
      <w:sz w:val="24"/>
    </w:rPr>
  </w:style>
  <w:style w:type="paragraph" w:customStyle="1" w:styleId="Organization">
    <w:name w:val="Organization"/>
    <w:basedOn w:val="Normal"/>
    <w:next w:val="Normal"/>
    <w:uiPriority w:val="4"/>
    <w:qFormat/>
    <w:rsid w:val="005434F2"/>
    <w:pPr>
      <w:spacing w:before="160" w:after="0" w:line="288" w:lineRule="auto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styleId="Strong">
    <w:name w:val="Strong"/>
    <w:basedOn w:val="DefaultParagraphFont"/>
    <w:uiPriority w:val="2"/>
    <w:unhideWhenUsed/>
    <w:qFormat/>
    <w:rsid w:val="005434F2"/>
    <w:rPr>
      <w:b w:val="0"/>
      <w:bCs w:val="0"/>
      <w:color w:val="5B9BD5" w:themeColor="accent1"/>
    </w:rPr>
  </w:style>
  <w:style w:type="paragraph" w:customStyle="1" w:styleId="ContactInfo">
    <w:name w:val="Contact Info"/>
    <w:basedOn w:val="Normal"/>
    <w:uiPriority w:val="4"/>
    <w:qFormat/>
    <w:rsid w:val="005434F2"/>
    <w:pPr>
      <w:spacing w:before="40"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72B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2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Sales%20invoice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6AF1CE1B8724362AF90CD8628CBEB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6E45A3-8300-4284-B953-5132C1455AC9}"/>
      </w:docPartPr>
      <w:docPartBody>
        <w:p w:rsidR="0015502A" w:rsidRDefault="003917BB">
          <w:pPr>
            <w:pStyle w:val="66AF1CE1B8724362AF90CD8628CBEB43"/>
          </w:pPr>
          <w:r>
            <w:t>[Your Company]</w:t>
          </w:r>
        </w:p>
      </w:docPartBody>
    </w:docPart>
    <w:docPart>
      <w:docPartPr>
        <w:name w:val="E907581E00804D839D6A4F7CF2730E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309C43-E61D-4E63-AD05-F5E1618B128C}"/>
      </w:docPartPr>
      <w:docPartBody>
        <w:p w:rsidR="0015502A" w:rsidRDefault="003917BB">
          <w:pPr>
            <w:pStyle w:val="E907581E00804D839D6A4F7CF2730EC3"/>
          </w:pPr>
          <w:r>
            <w:t>[Select Date]</w:t>
          </w:r>
        </w:p>
      </w:docPartBody>
    </w:docPart>
    <w:docPart>
      <w:docPartPr>
        <w:name w:val="A4CE43E52C35455B86D9E68DD7F065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0D74E-8A83-4002-8BB0-8AB9F4D18D3F}"/>
      </w:docPartPr>
      <w:docPartBody>
        <w:p w:rsidR="0015502A" w:rsidRDefault="003917BB">
          <w:pPr>
            <w:pStyle w:val="A4CE43E52C35455B86D9E68DD7F065E1"/>
          </w:pPr>
          <w:r>
            <w:t>[Address]</w:t>
          </w:r>
          <w:r>
            <w:br/>
            <w:t>[City, ST  ZIP Code]</w:t>
          </w:r>
        </w:p>
      </w:docPartBody>
    </w:docPart>
    <w:docPart>
      <w:docPartPr>
        <w:name w:val="0E7C46EA40994F6F9DD560059824D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ED843-5ED0-4762-A5C2-17E6D10FD8E7}"/>
      </w:docPartPr>
      <w:docPartBody>
        <w:p w:rsidR="0015502A" w:rsidRDefault="003917BB">
          <w:pPr>
            <w:pStyle w:val="0E7C46EA40994F6F9DD560059824D1D8"/>
          </w:pPr>
          <w:r>
            <w:t>[Telephone]</w:t>
          </w:r>
        </w:p>
      </w:docPartBody>
    </w:docPart>
    <w:docPart>
      <w:docPartPr>
        <w:name w:val="36439FA6399D48DF99335903FE40CE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98799-669E-4457-83E3-5FA7E0A49134}"/>
      </w:docPartPr>
      <w:docPartBody>
        <w:p w:rsidR="0015502A" w:rsidRDefault="00A34514" w:rsidP="00A34514">
          <w:pPr>
            <w:pStyle w:val="36439FA6399D48DF99335903FE40CE96"/>
          </w:pPr>
          <w:r>
            <w:t>[Customer Name]</w:t>
          </w:r>
          <w:r>
            <w:br/>
            <w:t>[Company]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34514"/>
    <w:rsid w:val="000F6EE9"/>
    <w:rsid w:val="00117DE9"/>
    <w:rsid w:val="0015502A"/>
    <w:rsid w:val="003917BB"/>
    <w:rsid w:val="00584B2C"/>
    <w:rsid w:val="00A345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E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AF1CE1B8724362AF90CD8628CBEB43">
    <w:name w:val="66AF1CE1B8724362AF90CD8628CBEB43"/>
    <w:rsid w:val="000F6EE9"/>
  </w:style>
  <w:style w:type="paragraph" w:customStyle="1" w:styleId="E907581E00804D839D6A4F7CF2730EC3">
    <w:name w:val="E907581E00804D839D6A4F7CF2730EC3"/>
    <w:rsid w:val="000F6EE9"/>
  </w:style>
  <w:style w:type="paragraph" w:customStyle="1" w:styleId="B1E8459E7F9B4F91B982A049D64B7469">
    <w:name w:val="B1E8459E7F9B4F91B982A049D64B7469"/>
    <w:rsid w:val="000F6EE9"/>
  </w:style>
  <w:style w:type="paragraph" w:customStyle="1" w:styleId="EADF9B7C43C14A87B630AF2B643DF2D1">
    <w:name w:val="EADF9B7C43C14A87B630AF2B643DF2D1"/>
    <w:rsid w:val="000F6EE9"/>
  </w:style>
  <w:style w:type="paragraph" w:customStyle="1" w:styleId="AEE4383C71994D86B345EEFEBCCE9B65">
    <w:name w:val="AEE4383C71994D86B345EEFEBCCE9B65"/>
    <w:rsid w:val="000F6EE9"/>
  </w:style>
  <w:style w:type="paragraph" w:customStyle="1" w:styleId="A4CE43E52C35455B86D9E68DD7F065E1">
    <w:name w:val="A4CE43E52C35455B86D9E68DD7F065E1"/>
    <w:rsid w:val="000F6EE9"/>
  </w:style>
  <w:style w:type="paragraph" w:customStyle="1" w:styleId="0E7C46EA40994F6F9DD560059824D1D8">
    <w:name w:val="0E7C46EA40994F6F9DD560059824D1D8"/>
    <w:rsid w:val="000F6EE9"/>
  </w:style>
  <w:style w:type="paragraph" w:customStyle="1" w:styleId="0E86FE0A04AE43A09D8C80B83EB5A0A8">
    <w:name w:val="0E86FE0A04AE43A09D8C80B83EB5A0A8"/>
    <w:rsid w:val="000F6EE9"/>
  </w:style>
  <w:style w:type="paragraph" w:customStyle="1" w:styleId="F0D977E36DC541BFAF5A8BFA9FB95039">
    <w:name w:val="F0D977E36DC541BFAF5A8BFA9FB95039"/>
    <w:rsid w:val="000F6EE9"/>
  </w:style>
  <w:style w:type="paragraph" w:customStyle="1" w:styleId="2BF19A0155904C57A67BA931F2659FAA">
    <w:name w:val="2BF19A0155904C57A67BA931F2659FAA"/>
    <w:rsid w:val="000F6EE9"/>
  </w:style>
  <w:style w:type="paragraph" w:customStyle="1" w:styleId="D47E1ECBA22A4792ACFE85DEE02F292A">
    <w:name w:val="D47E1ECBA22A4792ACFE85DEE02F292A"/>
    <w:rsid w:val="000F6EE9"/>
  </w:style>
  <w:style w:type="paragraph" w:customStyle="1" w:styleId="36439FA6399D48DF99335903FE40CE96">
    <w:name w:val="36439FA6399D48DF99335903FE40CE96"/>
    <w:rsid w:val="00A34514"/>
  </w:style>
  <w:style w:type="paragraph" w:customStyle="1" w:styleId="9D43BD8007324E5EBE3438DB31B6A3BE">
    <w:name w:val="9D43BD8007324E5EBE3438DB31B6A3BE"/>
    <w:rsid w:val="00A34514"/>
  </w:style>
  <w:style w:type="paragraph" w:customStyle="1" w:styleId="1831FF3AD17C48B4A321F706C30BF9BA">
    <w:name w:val="1831FF3AD17C48B4A321F706C30BF9BA"/>
    <w:rsid w:val="00A3451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Blue Business Set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BE99BB9-72CF-4543-B7E1-542DD4D310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Sales invoice (Business Blue design)</Template>
  <TotalTime>8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Rushabh Designz</Company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RUSHANK</cp:lastModifiedBy>
  <cp:revision>4</cp:revision>
  <dcterms:created xsi:type="dcterms:W3CDTF">2016-12-21T05:31:00Z</dcterms:created>
  <dcterms:modified xsi:type="dcterms:W3CDTF">2017-01-03T01:07:00Z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TC029278589991</vt:lpwstr>
  </property>
</Properties>
</file>